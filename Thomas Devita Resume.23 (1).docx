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F38F" w14:textId="1570B2C1" w:rsidR="003A7C40" w:rsidRPr="00103499" w:rsidRDefault="00F55B0D" w:rsidP="005F60DF">
      <w:pPr>
        <w:pStyle w:val="Title"/>
        <w:jc w:val="center"/>
      </w:pPr>
      <w:r>
        <w:t>Thomas Devita</w:t>
      </w:r>
    </w:p>
    <w:p w14:paraId="6DAD9651" w14:textId="61017F2F" w:rsidR="00B74B30" w:rsidRDefault="00F55B0D" w:rsidP="003A7C40">
      <w:pPr>
        <w:pStyle w:val="Contact"/>
      </w:pPr>
      <w:r>
        <w:t>(224) 678-4685</w:t>
      </w:r>
      <w:r w:rsidR="003A7C40">
        <w:t xml:space="preserve"> </w:t>
      </w:r>
      <w:r w:rsidR="003A7C40" w:rsidRPr="000E5F0C">
        <w:t xml:space="preserve">| </w:t>
      </w:r>
      <w:r>
        <w:t>Algonquin, IL 60102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hyperlink r:id="rId11" w:history="1">
        <w:r w:rsidRPr="004677F7">
          <w:rPr>
            <w:rStyle w:val="Hyperlink"/>
          </w:rPr>
          <w:t>https://www.linkedin.com/in/thomasdevita/</w:t>
        </w:r>
      </w:hyperlink>
      <w:r>
        <w:t xml:space="preserve"> |</w:t>
      </w:r>
      <w:r w:rsidR="003A7C40" w:rsidRPr="000E5F0C">
        <w:t xml:space="preserve"> </w:t>
      </w:r>
      <w:r w:rsidR="00BF7E58">
        <w:t>thomasdevita.fmp</w:t>
      </w:r>
      <w:r>
        <w:t>@gmail.com</w:t>
      </w:r>
      <w:r w:rsidR="003A7C40" w:rsidRPr="000E5F0C">
        <w:t xml:space="preserve"> </w:t>
      </w:r>
    </w:p>
    <w:p w14:paraId="149D802E" w14:textId="374445B7" w:rsidR="003A7C40" w:rsidRPr="00103499" w:rsidRDefault="00B74B30" w:rsidP="003A7C40">
      <w:pPr>
        <w:pStyle w:val="Contact"/>
        <w:rPr>
          <w:rFonts w:cs="Calibri (Body)"/>
          <w:szCs w:val="20"/>
        </w:rPr>
      </w:pPr>
      <w:r>
        <w:t xml:space="preserve">GitHub: </w:t>
      </w:r>
      <w:hyperlink r:id="rId12" w:history="1">
        <w:r w:rsidRPr="0076164E">
          <w:rPr>
            <w:rStyle w:val="Hyperlink"/>
          </w:rPr>
          <w:t>https://tmdevita.github.io/Final_Portfolio/</w:t>
        </w:r>
      </w:hyperlink>
      <w:r>
        <w:t xml:space="preserve"> </w:t>
      </w:r>
    </w:p>
    <w:p w14:paraId="794B2645" w14:textId="380C3CFE" w:rsidR="003A7C40" w:rsidRDefault="00B74B30" w:rsidP="005F60DF">
      <w:pPr>
        <w:pStyle w:val="Heading1"/>
      </w:pPr>
      <w:r>
        <w:t>Summary</w:t>
      </w:r>
      <w:r w:rsidR="003A7C40">
        <w:t xml:space="preserve"> </w:t>
      </w:r>
    </w:p>
    <w:p w14:paraId="41C8B7A5" w14:textId="77777777" w:rsidR="000F35FA" w:rsidRPr="000F35FA" w:rsidRDefault="000F35FA" w:rsidP="005F22EB">
      <w:pPr>
        <w:tabs>
          <w:tab w:val="center" w:pos="5040"/>
        </w:tabs>
        <w:spacing w:after="0"/>
        <w:ind w:right="144"/>
        <w:rPr>
          <w:rFonts w:cs="Segoe UI"/>
          <w:sz w:val="21"/>
          <w:szCs w:val="21"/>
          <w:shd w:val="clear" w:color="auto" w:fill="FFFFFF"/>
        </w:rPr>
      </w:pPr>
      <w:r w:rsidRPr="000F35FA">
        <w:rPr>
          <w:rFonts w:cs="Segoe UI"/>
          <w:sz w:val="21"/>
          <w:szCs w:val="21"/>
          <w:shd w:val="clear" w:color="auto" w:fill="FFFFFF"/>
        </w:rPr>
        <w:t>Recent grad pursuing digital design opportunities producing digital and promotional deliverables across multiple mediums including website, video, social media, email, internal campaigns and more. I embrace challenges, encourage unity through collaboration, and seek to constantly evolve by seeking opportunities to learn and staying on-top of trends within the design space.</w:t>
      </w:r>
    </w:p>
    <w:p w14:paraId="530822CC" w14:textId="2F248F70" w:rsidR="003A7C40" w:rsidRDefault="00F55B0D" w:rsidP="005F22EB">
      <w:pPr>
        <w:tabs>
          <w:tab w:val="center" w:pos="5040"/>
        </w:tabs>
        <w:spacing w:after="0"/>
        <w:ind w:right="144"/>
        <w:rPr>
          <w:rFonts w:cs="Calibri (Body)"/>
          <w:szCs w:val="20"/>
        </w:rPr>
      </w:pPr>
      <w:r>
        <w:rPr>
          <w:rFonts w:cs="Calibri (Body)"/>
          <w:szCs w:val="20"/>
        </w:rPr>
        <w:t xml:space="preserve">Committed to high standards in fulfilling end-user expectations and experience while maintaining customer satisfaction. </w:t>
      </w:r>
    </w:p>
    <w:p w14:paraId="61F30985" w14:textId="77777777" w:rsidR="00E20FF3" w:rsidRDefault="00000000" w:rsidP="00E20FF3">
      <w:pPr>
        <w:pStyle w:val="Heading1"/>
      </w:pPr>
      <w:sdt>
        <w:sdtPr>
          <w:id w:val="1735817217"/>
          <w:placeholder>
            <w:docPart w:val="5C0309938EFF4987807663606CB085E0"/>
          </w:placeholder>
          <w:temporary/>
          <w:showingPlcHdr/>
          <w15:appearance w15:val="hidden"/>
        </w:sdtPr>
        <w:sdtContent>
          <w:r w:rsidR="00E20FF3" w:rsidRPr="004C4C0E">
            <w:t>EDUCATION</w:t>
          </w:r>
        </w:sdtContent>
      </w:sdt>
    </w:p>
    <w:p w14:paraId="43C11EEA" w14:textId="77777777" w:rsidR="00E20FF3" w:rsidRPr="009D24D8" w:rsidRDefault="00E20FF3" w:rsidP="00E20FF3">
      <w:pPr>
        <w:pStyle w:val="Heading2"/>
        <w:rPr>
          <w:rFonts w:eastAsiaTheme="minorEastAsia"/>
        </w:rPr>
      </w:pPr>
      <w:r>
        <w:t xml:space="preserve">Bachelor of Arts, Digital Media </w:t>
      </w:r>
    </w:p>
    <w:p w14:paraId="62CBCA8D" w14:textId="77777777" w:rsidR="00E20FF3" w:rsidRDefault="00E20FF3" w:rsidP="00E20FF3">
      <w:pPr>
        <w:pStyle w:val="Heading3"/>
      </w:pPr>
      <w:r>
        <w:t>Indiana University, Bloomington</w:t>
      </w:r>
      <w:r>
        <w:tab/>
        <w:t>August 2020</w:t>
      </w:r>
    </w:p>
    <w:p w14:paraId="3F26715E" w14:textId="77777777" w:rsidR="00E20FF3" w:rsidRPr="005F22EB" w:rsidRDefault="00E20FF3" w:rsidP="00E20FF3">
      <w:r>
        <w:t>Concentration in Interactive and Digital Media, specialized in Web Design</w:t>
      </w:r>
    </w:p>
    <w:p w14:paraId="40D7FD70" w14:textId="77777777" w:rsidR="00E20FF3" w:rsidRPr="009D24D8" w:rsidRDefault="00E20FF3" w:rsidP="00E20FF3">
      <w:pPr>
        <w:pStyle w:val="Heading2"/>
        <w:rPr>
          <w:rFonts w:eastAsiaTheme="minorEastAsia"/>
        </w:rPr>
      </w:pPr>
      <w:r>
        <w:t>Certificate UX/UI Design</w:t>
      </w:r>
    </w:p>
    <w:p w14:paraId="392286CF" w14:textId="77777777" w:rsidR="00E20FF3" w:rsidRDefault="00E20FF3" w:rsidP="00E20FF3">
      <w:pPr>
        <w:pStyle w:val="Heading3"/>
      </w:pPr>
      <w:r>
        <w:t>University of Minnesota- Twin Cities</w:t>
      </w:r>
      <w:r>
        <w:tab/>
        <w:t>December 2022</w:t>
      </w:r>
    </w:p>
    <w:p w14:paraId="7C9A73DC" w14:textId="77777777" w:rsidR="00E20FF3" w:rsidRDefault="00E20FF3" w:rsidP="00E20FF3">
      <w:pPr>
        <w:pStyle w:val="Heading1"/>
      </w:pPr>
      <w:r>
        <w:t xml:space="preserve">Skills </w:t>
      </w:r>
    </w:p>
    <w:p w14:paraId="03CCB966" w14:textId="77777777" w:rsidR="004B1DB6" w:rsidRPr="004B1DB6" w:rsidRDefault="004B1DB6" w:rsidP="004B1DB6">
      <w:pPr>
        <w:pStyle w:val="NormalWeb"/>
        <w:spacing w:before="120" w:beforeAutospacing="0" w:after="0" w:afterAutospacing="0"/>
        <w:ind w:left="17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>UX/UI Design: </w:t>
      </w:r>
    </w:p>
    <w:p w14:paraId="5FF12371" w14:textId="77777777" w:rsidR="004B1DB6" w:rsidRPr="004B1DB6" w:rsidRDefault="004B1DB6" w:rsidP="004B1DB6">
      <w:pPr>
        <w:pStyle w:val="NormalWeb"/>
        <w:spacing w:before="120" w:beforeAutospacing="0" w:after="0" w:afterAutospacing="0"/>
        <w:ind w:firstLine="720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Programs: Figma, Miro, </w:t>
      </w:r>
      <w:proofErr w:type="spellStart"/>
      <w:r w:rsidRPr="004B1DB6">
        <w:rPr>
          <w:rFonts w:asciiTheme="minorHAnsi" w:hAnsiTheme="minorHAnsi" w:cs="Arial"/>
          <w:color w:val="000000"/>
          <w:sz w:val="22"/>
          <w:szCs w:val="22"/>
        </w:rPr>
        <w:t>InVision</w:t>
      </w:r>
      <w:proofErr w:type="spellEnd"/>
      <w:r w:rsidRPr="004B1DB6">
        <w:rPr>
          <w:rFonts w:asciiTheme="minorHAnsi" w:hAnsiTheme="minorHAnsi" w:cs="Arial"/>
          <w:color w:val="000000"/>
          <w:sz w:val="22"/>
          <w:szCs w:val="22"/>
        </w:rPr>
        <w:t> </w:t>
      </w:r>
    </w:p>
    <w:p w14:paraId="40E99864" w14:textId="53EA529D" w:rsidR="004B1DB6" w:rsidRPr="004B1DB6" w:rsidRDefault="004B1DB6" w:rsidP="004B1DB6">
      <w:pPr>
        <w:pStyle w:val="NormalWeb"/>
        <w:spacing w:before="120" w:beforeAutospacing="0" w:after="0" w:afterAutospacing="0"/>
        <w:ind w:left="1098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>● Design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&amp; creative prototyping</w:t>
      </w:r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>individually</w:t>
      </w:r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 and </w:t>
      </w:r>
      <w:r>
        <w:rPr>
          <w:rFonts w:asciiTheme="minorHAnsi" w:hAnsiTheme="minorHAnsi" w:cs="Arial"/>
          <w:color w:val="000000"/>
          <w:sz w:val="22"/>
          <w:szCs w:val="22"/>
        </w:rPr>
        <w:t>collaboratively with a</w:t>
      </w:r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 team 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using Figma,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Invision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&amp; Miro</w:t>
      </w:r>
    </w:p>
    <w:p w14:paraId="575D8D93" w14:textId="5EA1C8FD" w:rsidR="004B1DB6" w:rsidRPr="004B1DB6" w:rsidRDefault="004B1DB6" w:rsidP="004B1DB6">
      <w:pPr>
        <w:pStyle w:val="NormalWeb"/>
        <w:spacing w:before="120" w:beforeAutospacing="0" w:after="0" w:afterAutospacing="0"/>
        <w:ind w:left="1098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● </w:t>
      </w:r>
      <w:r>
        <w:rPr>
          <w:rFonts w:asciiTheme="minorHAnsi" w:hAnsiTheme="minorHAnsi" w:cs="Arial"/>
          <w:color w:val="000000"/>
          <w:sz w:val="22"/>
          <w:szCs w:val="22"/>
        </w:rPr>
        <w:t>Effectively c</w:t>
      </w:r>
      <w:r w:rsidRPr="004B1DB6">
        <w:rPr>
          <w:rFonts w:asciiTheme="minorHAnsi" w:hAnsiTheme="minorHAnsi" w:cs="Arial"/>
          <w:color w:val="000000"/>
          <w:sz w:val="22"/>
          <w:szCs w:val="22"/>
        </w:rPr>
        <w:t>ompleted 3 case studies with a team using all programs </w:t>
      </w:r>
    </w:p>
    <w:p w14:paraId="3B0D215C" w14:textId="77777777" w:rsidR="004B1DB6" w:rsidRPr="004B1DB6" w:rsidRDefault="004B1DB6" w:rsidP="004B1DB6">
      <w:pPr>
        <w:pStyle w:val="NormalWeb"/>
        <w:spacing w:before="120" w:beforeAutospacing="0" w:after="0" w:afterAutospacing="0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>Video Editing: </w:t>
      </w:r>
    </w:p>
    <w:p w14:paraId="01C5A1EA" w14:textId="77777777" w:rsidR="004B1DB6" w:rsidRPr="004B1DB6" w:rsidRDefault="004B1DB6" w:rsidP="004B1DB6">
      <w:pPr>
        <w:pStyle w:val="NormalWeb"/>
        <w:spacing w:before="120" w:beforeAutospacing="0" w:after="0" w:afterAutospacing="0"/>
        <w:ind w:left="736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>Programs: Final Cut Pro </w:t>
      </w:r>
    </w:p>
    <w:p w14:paraId="4805B05F" w14:textId="6EB1E38D" w:rsidR="004B1DB6" w:rsidRPr="004B1DB6" w:rsidRDefault="004B1DB6" w:rsidP="004B1DB6">
      <w:pPr>
        <w:pStyle w:val="NormalWeb"/>
        <w:spacing w:before="120" w:beforeAutospacing="0" w:after="0" w:afterAutospacing="0"/>
        <w:ind w:left="1098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>● Recorded and edited professional training videos for an app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; </w:t>
      </w:r>
      <w:r w:rsidRPr="004B1DB6">
        <w:rPr>
          <w:rFonts w:asciiTheme="minorHAnsi" w:hAnsiTheme="minorHAnsi" w:cs="Arial"/>
          <w:color w:val="000000"/>
          <w:sz w:val="22"/>
          <w:szCs w:val="22"/>
        </w:rPr>
        <w:t>podcast episodes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; </w:t>
      </w:r>
      <w:r w:rsidRPr="004B1DB6">
        <w:rPr>
          <w:rFonts w:asciiTheme="minorHAnsi" w:hAnsiTheme="minorHAnsi" w:cs="Arial"/>
          <w:color w:val="000000"/>
          <w:sz w:val="22"/>
          <w:szCs w:val="22"/>
        </w:rPr>
        <w:t>story telling videos </w:t>
      </w:r>
    </w:p>
    <w:p w14:paraId="1D4C14E4" w14:textId="77777777" w:rsidR="004B1DB6" w:rsidRPr="004B1DB6" w:rsidRDefault="004B1DB6" w:rsidP="004B1DB6">
      <w:pPr>
        <w:pStyle w:val="NormalWeb"/>
        <w:spacing w:before="120" w:beforeAutospacing="0" w:after="0" w:afterAutospacing="0"/>
        <w:ind w:left="1098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>● Experience using/filming with high quality cameras </w:t>
      </w:r>
    </w:p>
    <w:p w14:paraId="0ACA2348" w14:textId="77777777" w:rsidR="004B1DB6" w:rsidRPr="004B1DB6" w:rsidRDefault="004B1DB6" w:rsidP="004B1DB6">
      <w:pPr>
        <w:pStyle w:val="NormalWeb"/>
        <w:spacing w:before="120" w:beforeAutospacing="0" w:after="0" w:afterAutospacing="0"/>
        <w:ind w:left="10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>Coding: </w:t>
      </w:r>
    </w:p>
    <w:p w14:paraId="07B83A55" w14:textId="77777777" w:rsidR="004B1DB6" w:rsidRPr="004B1DB6" w:rsidRDefault="004B1DB6" w:rsidP="004B1DB6">
      <w:pPr>
        <w:pStyle w:val="NormalWeb"/>
        <w:spacing w:before="120" w:beforeAutospacing="0" w:after="0" w:afterAutospacing="0"/>
        <w:ind w:right="110" w:firstLine="720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Programs: Visual Studio Code, Atom, </w:t>
      </w:r>
      <w:proofErr w:type="spellStart"/>
      <w:r w:rsidRPr="004B1DB6">
        <w:rPr>
          <w:rFonts w:asciiTheme="minorHAnsi" w:hAnsiTheme="minorHAnsi" w:cs="Arial"/>
          <w:color w:val="000000"/>
          <w:sz w:val="22"/>
          <w:szCs w:val="22"/>
        </w:rPr>
        <w:t>CodePen</w:t>
      </w:r>
      <w:proofErr w:type="spellEnd"/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Pr="004B1DB6">
        <w:rPr>
          <w:rFonts w:asciiTheme="minorHAnsi" w:hAnsiTheme="minorHAnsi" w:cs="Arial"/>
          <w:color w:val="000000"/>
          <w:sz w:val="22"/>
          <w:szCs w:val="22"/>
        </w:rPr>
        <w:t>Wordpress</w:t>
      </w:r>
      <w:proofErr w:type="spellEnd"/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Pr="004B1DB6">
        <w:rPr>
          <w:rFonts w:asciiTheme="minorHAnsi" w:hAnsiTheme="minorHAnsi" w:cs="Arial"/>
          <w:color w:val="000000"/>
          <w:sz w:val="22"/>
          <w:szCs w:val="22"/>
        </w:rPr>
        <w:t>Webflow</w:t>
      </w:r>
      <w:proofErr w:type="spellEnd"/>
      <w:r w:rsidRPr="004B1DB6">
        <w:rPr>
          <w:rFonts w:asciiTheme="minorHAnsi" w:hAnsiTheme="minorHAnsi" w:cs="Arial"/>
          <w:color w:val="000000"/>
          <w:sz w:val="22"/>
          <w:szCs w:val="22"/>
        </w:rPr>
        <w:t>; (HTML/CSS) </w:t>
      </w:r>
    </w:p>
    <w:p w14:paraId="07C241CB" w14:textId="77777777" w:rsidR="004B1DB6" w:rsidRDefault="004B1DB6" w:rsidP="004B1DB6">
      <w:pPr>
        <w:pStyle w:val="NormalWeb"/>
        <w:spacing w:before="120" w:beforeAutospacing="0" w:after="0" w:afterAutospacing="0"/>
        <w:ind w:left="1098"/>
        <w:rPr>
          <w:rFonts w:asciiTheme="minorHAnsi" w:hAnsiTheme="minorHAnsi" w:cs="Arial"/>
          <w:color w:val="000000"/>
          <w:sz w:val="22"/>
          <w:szCs w:val="22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● Created and managed different </w:t>
      </w:r>
      <w:proofErr w:type="spellStart"/>
      <w:r w:rsidRPr="004B1DB6">
        <w:rPr>
          <w:rFonts w:asciiTheme="minorHAnsi" w:hAnsiTheme="minorHAnsi" w:cs="Arial"/>
          <w:color w:val="000000"/>
          <w:sz w:val="22"/>
          <w:szCs w:val="22"/>
        </w:rPr>
        <w:t>Wordpress</w:t>
      </w:r>
      <w:proofErr w:type="spellEnd"/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 and </w:t>
      </w:r>
      <w:proofErr w:type="spellStart"/>
      <w:r w:rsidRPr="004B1DB6">
        <w:rPr>
          <w:rFonts w:asciiTheme="minorHAnsi" w:hAnsiTheme="minorHAnsi" w:cs="Arial"/>
          <w:color w:val="000000"/>
          <w:sz w:val="22"/>
          <w:szCs w:val="22"/>
        </w:rPr>
        <w:t>Webflow</w:t>
      </w:r>
      <w:proofErr w:type="spellEnd"/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 websites </w:t>
      </w:r>
    </w:p>
    <w:p w14:paraId="41A272B2" w14:textId="7862F79D" w:rsidR="004B1DB6" w:rsidRPr="004B1DB6" w:rsidRDefault="004B1DB6" w:rsidP="004B1DB6">
      <w:pPr>
        <w:pStyle w:val="NormalWeb"/>
        <w:spacing w:before="120" w:beforeAutospacing="0" w:after="0" w:afterAutospacing="0"/>
        <w:ind w:left="1094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● Proficient with HTML/CSS coding in Visual Studio Code, Atom, and </w:t>
      </w:r>
      <w:proofErr w:type="spellStart"/>
      <w:r w:rsidRPr="004B1DB6">
        <w:rPr>
          <w:rFonts w:asciiTheme="minorHAnsi" w:hAnsiTheme="minorHAnsi" w:cs="Arial"/>
          <w:color w:val="000000"/>
          <w:sz w:val="22"/>
          <w:szCs w:val="22"/>
        </w:rPr>
        <w:t>CodePen</w:t>
      </w:r>
      <w:proofErr w:type="spellEnd"/>
      <w:r w:rsidRPr="004B1DB6">
        <w:rPr>
          <w:rFonts w:asciiTheme="minorHAnsi" w:hAnsiTheme="minorHAnsi" w:cs="Arial"/>
          <w:color w:val="000000"/>
          <w:sz w:val="22"/>
          <w:szCs w:val="22"/>
        </w:rPr>
        <w:t> </w:t>
      </w:r>
    </w:p>
    <w:p w14:paraId="1016E9C3" w14:textId="77777777" w:rsidR="004B1DB6" w:rsidRPr="004B1DB6" w:rsidRDefault="004B1DB6" w:rsidP="004B1DB6">
      <w:pPr>
        <w:pStyle w:val="NormalWeb"/>
        <w:spacing w:before="120" w:beforeAutospacing="0" w:after="0" w:afterAutospacing="0"/>
        <w:ind w:left="11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>Graphic Design: </w:t>
      </w:r>
    </w:p>
    <w:p w14:paraId="5A12A22C" w14:textId="77777777" w:rsidR="004B1DB6" w:rsidRPr="004B1DB6" w:rsidRDefault="004B1DB6" w:rsidP="004B1DB6">
      <w:pPr>
        <w:pStyle w:val="NormalWeb"/>
        <w:spacing w:before="120" w:beforeAutospacing="0" w:after="0" w:afterAutospacing="0"/>
        <w:ind w:left="736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>Programs: Photoshop, Illustrator, and After Effects </w:t>
      </w:r>
    </w:p>
    <w:p w14:paraId="17E46501" w14:textId="77777777" w:rsidR="004B1DB6" w:rsidRPr="004B1DB6" w:rsidRDefault="004B1DB6" w:rsidP="004B1DB6">
      <w:pPr>
        <w:pStyle w:val="NormalWeb"/>
        <w:spacing w:before="120" w:beforeAutospacing="0" w:after="0" w:afterAutospacing="0"/>
        <w:ind w:left="1098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>● Edited many photos on Photoshop </w:t>
      </w:r>
    </w:p>
    <w:p w14:paraId="300383DF" w14:textId="77777777" w:rsidR="004B1DB6" w:rsidRPr="004B1DB6" w:rsidRDefault="004B1DB6" w:rsidP="004B1DB6">
      <w:pPr>
        <w:pStyle w:val="NormalWeb"/>
        <w:spacing w:before="120" w:beforeAutospacing="0" w:after="0" w:afterAutospacing="0"/>
        <w:ind w:left="1098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>● Created many UI design elements using Illustrator </w:t>
      </w:r>
    </w:p>
    <w:p w14:paraId="11E6D7CF" w14:textId="77777777" w:rsidR="004B1DB6" w:rsidRPr="004B1DB6" w:rsidRDefault="004B1DB6" w:rsidP="004B1DB6">
      <w:pPr>
        <w:pStyle w:val="NormalWeb"/>
        <w:spacing w:before="120" w:beforeAutospacing="0" w:after="0" w:afterAutospacing="0"/>
        <w:ind w:left="1098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>● Created magazine spreads using Photoshop and Illustrator </w:t>
      </w:r>
    </w:p>
    <w:p w14:paraId="5FF1D2D9" w14:textId="77777777" w:rsidR="004B1DB6" w:rsidRPr="004B1DB6" w:rsidRDefault="004B1DB6" w:rsidP="004B1DB6">
      <w:pPr>
        <w:pStyle w:val="NormalWeb"/>
        <w:spacing w:before="120" w:beforeAutospacing="0" w:after="0" w:afterAutospacing="0"/>
        <w:ind w:left="1098"/>
        <w:rPr>
          <w:rFonts w:asciiTheme="minorHAnsi" w:hAnsiTheme="minorHAnsi"/>
        </w:rPr>
      </w:pPr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● Created an intro for all the app training videos using </w:t>
      </w:r>
      <w:proofErr w:type="gramStart"/>
      <w:r w:rsidRPr="004B1DB6">
        <w:rPr>
          <w:rFonts w:asciiTheme="minorHAnsi" w:hAnsiTheme="minorHAnsi" w:cs="Arial"/>
          <w:color w:val="000000"/>
          <w:sz w:val="22"/>
          <w:szCs w:val="22"/>
        </w:rPr>
        <w:t>after effects</w:t>
      </w:r>
      <w:proofErr w:type="gramEnd"/>
      <w:r w:rsidRPr="004B1DB6">
        <w:rPr>
          <w:rFonts w:asciiTheme="minorHAnsi" w:hAnsiTheme="minorHAnsi" w:cs="Arial"/>
          <w:color w:val="000000"/>
          <w:sz w:val="22"/>
          <w:szCs w:val="22"/>
        </w:rPr>
        <w:t> </w:t>
      </w:r>
    </w:p>
    <w:p w14:paraId="1CB09FEC" w14:textId="77777777" w:rsidR="004B1DB6" w:rsidRDefault="004B1DB6" w:rsidP="004B1DB6">
      <w:pPr>
        <w:pStyle w:val="NormalWeb"/>
        <w:spacing w:before="0" w:beforeAutospacing="0" w:after="0" w:afterAutospacing="0"/>
        <w:ind w:left="17"/>
      </w:pPr>
    </w:p>
    <w:p w14:paraId="7EFD6B18" w14:textId="5A056997" w:rsidR="004B1DB6" w:rsidRDefault="004B1DB6" w:rsidP="004B1DB6">
      <w:pPr>
        <w:pStyle w:val="NormalWeb"/>
        <w:spacing w:before="0" w:beforeAutospacing="0" w:after="0" w:afterAutospacing="0"/>
        <w:ind w:left="17"/>
        <w:rPr>
          <w:rFonts w:asciiTheme="minorHAnsi" w:hAnsiTheme="minorHAnsi" w:cs="Arial"/>
          <w:color w:val="000000"/>
          <w:sz w:val="22"/>
          <w:szCs w:val="22"/>
        </w:rPr>
      </w:pPr>
      <w:r>
        <w:t xml:space="preserve">Additional </w:t>
      </w:r>
      <w:r>
        <w:t>Skills</w:t>
      </w:r>
    </w:p>
    <w:p w14:paraId="5B32C6F1" w14:textId="3C756D2A" w:rsidR="004B1DB6" w:rsidRPr="004B1DB6" w:rsidRDefault="004B1DB6" w:rsidP="004B1DB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 w:cs="Arial"/>
          <w:color w:val="000000"/>
          <w:sz w:val="22"/>
          <w:szCs w:val="22"/>
        </w:rPr>
        <w:t>Proficient</w:t>
      </w:r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 in Adobe Creative Cloud and Office 365 </w:t>
      </w:r>
      <w:r>
        <w:rPr>
          <w:rFonts w:asciiTheme="minorHAnsi" w:hAnsiTheme="minorHAnsi" w:cs="Arial"/>
          <w:color w:val="000000"/>
          <w:sz w:val="22"/>
          <w:szCs w:val="22"/>
        </w:rPr>
        <w:t>Suite</w:t>
      </w:r>
    </w:p>
    <w:p w14:paraId="6667ACFF" w14:textId="1C7EABA7" w:rsidR="004B1DB6" w:rsidRPr="004B1DB6" w:rsidRDefault="004B1DB6" w:rsidP="00DC7E3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Proficient in </w:t>
      </w:r>
      <w:r w:rsidRPr="004B1DB6">
        <w:rPr>
          <w:rFonts w:asciiTheme="minorHAnsi" w:hAnsiTheme="minorHAnsi" w:cs="Arial"/>
          <w:color w:val="000000"/>
          <w:sz w:val="22"/>
          <w:szCs w:val="22"/>
        </w:rPr>
        <w:t xml:space="preserve">both Mac and Windows </w:t>
      </w:r>
      <w:r>
        <w:rPr>
          <w:rFonts w:asciiTheme="minorHAnsi" w:hAnsiTheme="minorHAnsi" w:cs="Arial"/>
          <w:color w:val="000000"/>
          <w:sz w:val="22"/>
          <w:szCs w:val="22"/>
        </w:rPr>
        <w:t>environments</w:t>
      </w:r>
    </w:p>
    <w:p w14:paraId="7FA4647E" w14:textId="77777777" w:rsidR="004B1DB6" w:rsidRDefault="004B1DB6" w:rsidP="005F60DF">
      <w:pPr>
        <w:pStyle w:val="Heading1"/>
      </w:pPr>
    </w:p>
    <w:p w14:paraId="7A2BBE27" w14:textId="74586EED" w:rsidR="003A7C40" w:rsidRPr="00103499" w:rsidRDefault="00000000" w:rsidP="005F60DF">
      <w:pPr>
        <w:pStyle w:val="Heading1"/>
      </w:pPr>
      <w:sdt>
        <w:sdtPr>
          <w:id w:val="-654756723"/>
          <w:placeholder>
            <w:docPart w:val="E293C7ECFA7645F1AFA8B92C2D4EB239"/>
          </w:placeholder>
          <w:temporary/>
          <w:showingPlcHdr/>
          <w15:appearance w15:val="hidden"/>
        </w:sdtPr>
        <w:sdtContent>
          <w:r w:rsidR="003A7C40" w:rsidRPr="00103499">
            <w:t>EXPERIENCE</w:t>
          </w:r>
        </w:sdtContent>
      </w:sdt>
      <w:r w:rsidR="003A7C40" w:rsidRPr="00103499">
        <w:t xml:space="preserve"> </w:t>
      </w:r>
    </w:p>
    <w:p w14:paraId="7B2ADA65" w14:textId="1E6416DA" w:rsidR="003A7C40" w:rsidRDefault="00F55B0D" w:rsidP="00103499">
      <w:pPr>
        <w:pStyle w:val="Heading2"/>
      </w:pPr>
      <w:r>
        <w:t>IT Hardware Specialist</w:t>
      </w:r>
    </w:p>
    <w:p w14:paraId="36095B30" w14:textId="7FE464DA" w:rsidR="003A7C40" w:rsidRDefault="00F55B0D" w:rsidP="0039249A">
      <w:pPr>
        <w:pStyle w:val="Heading3"/>
        <w:ind w:right="432"/>
      </w:pPr>
      <w:r>
        <w:t>Akira</w:t>
      </w:r>
      <w:r w:rsidR="003A7C40">
        <w:tab/>
      </w:r>
      <w:r>
        <w:t>May 2021 -</w:t>
      </w:r>
      <w:r w:rsidR="003A7C40" w:rsidRPr="009D24D8">
        <w:t xml:space="preserve"> </w:t>
      </w:r>
      <w:r>
        <w:t>Mar</w:t>
      </w:r>
      <w:r w:rsidR="00962BA8">
        <w:t>ch</w:t>
      </w:r>
      <w:r>
        <w:t xml:space="preserve"> 2022</w:t>
      </w:r>
    </w:p>
    <w:p w14:paraId="1FFC1C14" w14:textId="09B873BF" w:rsidR="003A7C40" w:rsidRPr="00F55B0D" w:rsidRDefault="00F55B0D" w:rsidP="00F55B0D">
      <w:pPr>
        <w:pStyle w:val="ListParagraph"/>
        <w:numPr>
          <w:ilvl w:val="0"/>
          <w:numId w:val="1"/>
        </w:numPr>
        <w:ind w:right="720"/>
        <w:rPr>
          <w:rFonts w:cs="Calibri (Body)"/>
          <w:szCs w:val="20"/>
        </w:rPr>
      </w:pPr>
      <w:r w:rsidRPr="00F55B0D">
        <w:rPr>
          <w:rFonts w:cs="Calibri (Body)"/>
          <w:szCs w:val="20"/>
        </w:rPr>
        <w:t xml:space="preserve">Managed all equipment inventory across 35+ national retail store </w:t>
      </w:r>
      <w:r w:rsidR="005F22EB" w:rsidRPr="00F55B0D">
        <w:rPr>
          <w:rFonts w:cs="Calibri (Body)"/>
          <w:szCs w:val="20"/>
        </w:rPr>
        <w:t>locations.</w:t>
      </w:r>
    </w:p>
    <w:p w14:paraId="1AB4EC84" w14:textId="669AA78C" w:rsidR="00F55B0D" w:rsidRPr="00F55B0D" w:rsidRDefault="00F55B0D" w:rsidP="00F55B0D">
      <w:pPr>
        <w:pStyle w:val="ListParagraph"/>
        <w:numPr>
          <w:ilvl w:val="0"/>
          <w:numId w:val="1"/>
        </w:numPr>
        <w:ind w:right="720"/>
        <w:rPr>
          <w:rFonts w:cs="Calibri (Body)"/>
          <w:szCs w:val="20"/>
        </w:rPr>
      </w:pPr>
      <w:r w:rsidRPr="00F55B0D">
        <w:rPr>
          <w:rFonts w:cs="Calibri (Body)"/>
          <w:szCs w:val="20"/>
        </w:rPr>
        <w:t xml:space="preserve">Visited multiple retail stores to </w:t>
      </w:r>
      <w:r w:rsidR="005F22EB" w:rsidRPr="00F55B0D">
        <w:rPr>
          <w:rFonts w:cs="Calibri (Body)"/>
          <w:szCs w:val="20"/>
        </w:rPr>
        <w:t>set up</w:t>
      </w:r>
      <w:r w:rsidRPr="00F55B0D">
        <w:rPr>
          <w:rFonts w:cs="Calibri (Body)"/>
          <w:szCs w:val="20"/>
        </w:rPr>
        <w:t xml:space="preserve"> and configure equipment necessary for integral store </w:t>
      </w:r>
      <w:r w:rsidR="005F22EB" w:rsidRPr="00F55B0D">
        <w:rPr>
          <w:rFonts w:cs="Calibri (Body)"/>
          <w:szCs w:val="20"/>
        </w:rPr>
        <w:t>functions.</w:t>
      </w:r>
    </w:p>
    <w:p w14:paraId="45C16F19" w14:textId="641B77EA" w:rsidR="00F55B0D" w:rsidRPr="00F55B0D" w:rsidRDefault="00F55B0D" w:rsidP="00F55B0D">
      <w:pPr>
        <w:pStyle w:val="ListParagraph"/>
        <w:numPr>
          <w:ilvl w:val="0"/>
          <w:numId w:val="1"/>
        </w:numPr>
        <w:ind w:right="720"/>
        <w:rPr>
          <w:rFonts w:cs="Calibri (Body)"/>
          <w:szCs w:val="20"/>
        </w:rPr>
      </w:pPr>
      <w:r w:rsidRPr="00F55B0D">
        <w:rPr>
          <w:rFonts w:cs="Calibri (Body)"/>
          <w:szCs w:val="20"/>
        </w:rPr>
        <w:t xml:space="preserve">Configured 500+ </w:t>
      </w:r>
      <w:r w:rsidR="00474FB5" w:rsidRPr="00F55B0D">
        <w:rPr>
          <w:rFonts w:cs="Calibri (Body)"/>
          <w:szCs w:val="20"/>
        </w:rPr>
        <w:t>iPhone</w:t>
      </w:r>
      <w:r w:rsidR="00474FB5">
        <w:rPr>
          <w:rFonts w:cs="Calibri (Body)"/>
          <w:szCs w:val="20"/>
        </w:rPr>
        <w:t>s</w:t>
      </w:r>
      <w:r w:rsidRPr="00F55B0D">
        <w:rPr>
          <w:rFonts w:cs="Calibri (Body)"/>
          <w:szCs w:val="20"/>
        </w:rPr>
        <w:t xml:space="preserve"> for staff using MDM for employees to use walkie talkie </w:t>
      </w:r>
      <w:r w:rsidR="005F22EB" w:rsidRPr="00F55B0D">
        <w:rPr>
          <w:rFonts w:cs="Calibri (Body)"/>
          <w:szCs w:val="20"/>
        </w:rPr>
        <w:t>functions.</w:t>
      </w:r>
    </w:p>
    <w:p w14:paraId="3BF7C899" w14:textId="554D6527" w:rsidR="00F55B0D" w:rsidRPr="00F55B0D" w:rsidRDefault="00F55B0D" w:rsidP="00F55B0D">
      <w:pPr>
        <w:pStyle w:val="ListParagraph"/>
        <w:numPr>
          <w:ilvl w:val="0"/>
          <w:numId w:val="1"/>
        </w:numPr>
        <w:ind w:right="720"/>
        <w:rPr>
          <w:rFonts w:cs="Calibri (Body)"/>
          <w:szCs w:val="20"/>
        </w:rPr>
      </w:pPr>
      <w:r w:rsidRPr="00F55B0D">
        <w:rPr>
          <w:rFonts w:cs="Calibri (Body)"/>
          <w:szCs w:val="20"/>
        </w:rPr>
        <w:t>Coordinated shipping of equipment across multiple sites</w:t>
      </w:r>
    </w:p>
    <w:p w14:paraId="2F9019C7" w14:textId="462F2A0D" w:rsidR="00F55B0D" w:rsidRPr="00F55B0D" w:rsidRDefault="00F55B0D" w:rsidP="00F55B0D">
      <w:pPr>
        <w:pStyle w:val="ListParagraph"/>
        <w:numPr>
          <w:ilvl w:val="0"/>
          <w:numId w:val="1"/>
        </w:numPr>
        <w:ind w:right="720"/>
        <w:rPr>
          <w:rFonts w:cs="Calibri (Body)"/>
          <w:szCs w:val="20"/>
        </w:rPr>
      </w:pPr>
      <w:r w:rsidRPr="00F55B0D">
        <w:rPr>
          <w:rFonts w:cs="Calibri (Body)"/>
          <w:szCs w:val="20"/>
        </w:rPr>
        <w:t xml:space="preserve">Ran CAT cables within stores to ensure they are hidden from </w:t>
      </w:r>
      <w:r w:rsidR="005F22EB" w:rsidRPr="00F55B0D">
        <w:rPr>
          <w:rFonts w:cs="Calibri (Body)"/>
          <w:szCs w:val="20"/>
        </w:rPr>
        <w:t>sight.</w:t>
      </w:r>
      <w:r w:rsidRPr="00F55B0D">
        <w:rPr>
          <w:rFonts w:cs="Calibri (Body)"/>
          <w:szCs w:val="20"/>
        </w:rPr>
        <w:t xml:space="preserve"> </w:t>
      </w:r>
    </w:p>
    <w:p w14:paraId="12614D55" w14:textId="796CFFB7" w:rsidR="00F55B0D" w:rsidRPr="00F55B0D" w:rsidRDefault="00F55B0D" w:rsidP="00F55B0D">
      <w:pPr>
        <w:pStyle w:val="ListParagraph"/>
        <w:numPr>
          <w:ilvl w:val="0"/>
          <w:numId w:val="1"/>
        </w:numPr>
        <w:ind w:right="720"/>
        <w:rPr>
          <w:rFonts w:cs="Calibri (Body)"/>
          <w:szCs w:val="20"/>
        </w:rPr>
      </w:pPr>
      <w:proofErr w:type="spellStart"/>
      <w:r w:rsidRPr="00F55B0D">
        <w:rPr>
          <w:rFonts w:cs="Calibri (Body)"/>
          <w:szCs w:val="20"/>
        </w:rPr>
        <w:t>IP’d</w:t>
      </w:r>
      <w:proofErr w:type="spellEnd"/>
      <w:r w:rsidRPr="00F55B0D">
        <w:rPr>
          <w:rFonts w:cs="Calibri (Body)"/>
          <w:szCs w:val="20"/>
        </w:rPr>
        <w:t xml:space="preserve"> receipt printers for tracking to individual stores</w:t>
      </w:r>
    </w:p>
    <w:p w14:paraId="66BE86FE" w14:textId="60BEF522" w:rsidR="003A7C40" w:rsidRDefault="00F55B0D" w:rsidP="0061718A">
      <w:pPr>
        <w:pStyle w:val="Heading2"/>
      </w:pPr>
      <w:r>
        <w:t>Package Handler</w:t>
      </w:r>
    </w:p>
    <w:p w14:paraId="364DBBDB" w14:textId="4D28DC0B" w:rsidR="003A7C40" w:rsidRPr="003A7C40" w:rsidRDefault="00F55B0D" w:rsidP="003A7C40">
      <w:pPr>
        <w:pStyle w:val="Heading3"/>
      </w:pPr>
      <w:r>
        <w:t>United Parcel Service</w:t>
      </w:r>
      <w:r w:rsidR="003A7C40" w:rsidRPr="003A7C40">
        <w:t xml:space="preserve"> </w:t>
      </w:r>
      <w:r w:rsidR="003A7C40" w:rsidRPr="003A7C40">
        <w:tab/>
      </w:r>
      <w:r>
        <w:t>January 2021 – May 2021</w:t>
      </w:r>
    </w:p>
    <w:p w14:paraId="5F2C8484" w14:textId="457E0E90" w:rsidR="003A7C40" w:rsidRDefault="00962BA8" w:rsidP="005F22EB">
      <w:pPr>
        <w:pStyle w:val="ListParagraph"/>
        <w:numPr>
          <w:ilvl w:val="0"/>
          <w:numId w:val="2"/>
        </w:numPr>
        <w:ind w:right="432"/>
        <w:rPr>
          <w:rFonts w:cs="Calibri (Body)"/>
          <w:szCs w:val="20"/>
        </w:rPr>
      </w:pPr>
      <w:r>
        <w:rPr>
          <w:rFonts w:cs="Calibri (Body)"/>
          <w:szCs w:val="20"/>
        </w:rPr>
        <w:t xml:space="preserve">Performed manual tasks to move materials and packages throughout the </w:t>
      </w:r>
      <w:r w:rsidR="005F22EB">
        <w:rPr>
          <w:rFonts w:cs="Calibri (Body)"/>
          <w:szCs w:val="20"/>
        </w:rPr>
        <w:t>facility.</w:t>
      </w:r>
    </w:p>
    <w:p w14:paraId="0EA1ADDC" w14:textId="580D8911" w:rsidR="00962BA8" w:rsidRDefault="00962BA8" w:rsidP="005F22EB">
      <w:pPr>
        <w:pStyle w:val="ListParagraph"/>
        <w:numPr>
          <w:ilvl w:val="0"/>
          <w:numId w:val="2"/>
        </w:numPr>
        <w:ind w:right="432"/>
        <w:rPr>
          <w:rFonts w:cs="Calibri (Body)"/>
          <w:szCs w:val="20"/>
        </w:rPr>
      </w:pPr>
      <w:r>
        <w:rPr>
          <w:rFonts w:cs="Calibri (Body)"/>
          <w:szCs w:val="20"/>
        </w:rPr>
        <w:t xml:space="preserve">Manually packaged and inventoried products within boxes, maintaining records for </w:t>
      </w:r>
      <w:r w:rsidR="005F22EB">
        <w:rPr>
          <w:rFonts w:cs="Calibri (Body)"/>
          <w:szCs w:val="20"/>
        </w:rPr>
        <w:t>management.</w:t>
      </w:r>
    </w:p>
    <w:p w14:paraId="46C44DE4" w14:textId="7F61E2DE" w:rsidR="00962BA8" w:rsidRDefault="00962BA8" w:rsidP="005F22EB">
      <w:pPr>
        <w:pStyle w:val="ListParagraph"/>
        <w:numPr>
          <w:ilvl w:val="0"/>
          <w:numId w:val="2"/>
        </w:numPr>
        <w:ind w:right="432"/>
        <w:rPr>
          <w:rFonts w:cs="Calibri (Body)"/>
          <w:szCs w:val="20"/>
        </w:rPr>
      </w:pPr>
      <w:r>
        <w:rPr>
          <w:rFonts w:cs="Calibri (Body)"/>
          <w:szCs w:val="20"/>
        </w:rPr>
        <w:t xml:space="preserve">Operated machinery that recorded package counts and tasks associated with workers </w:t>
      </w:r>
      <w:r w:rsidR="005F22EB">
        <w:rPr>
          <w:rFonts w:cs="Calibri (Body)"/>
          <w:szCs w:val="20"/>
        </w:rPr>
        <w:t>handling.</w:t>
      </w:r>
    </w:p>
    <w:p w14:paraId="60E63F8B" w14:textId="7F594DF0" w:rsidR="00962BA8" w:rsidRDefault="00962BA8" w:rsidP="005F22EB">
      <w:pPr>
        <w:pStyle w:val="ListParagraph"/>
        <w:numPr>
          <w:ilvl w:val="0"/>
          <w:numId w:val="2"/>
        </w:numPr>
        <w:ind w:right="432"/>
        <w:rPr>
          <w:rFonts w:cs="Calibri (Body)"/>
          <w:szCs w:val="20"/>
        </w:rPr>
      </w:pPr>
      <w:r>
        <w:rPr>
          <w:rFonts w:cs="Calibri (Body)"/>
          <w:szCs w:val="20"/>
        </w:rPr>
        <w:t xml:space="preserve">Collaborated with team, participated in training activities to ensure safety and on-time delivery of </w:t>
      </w:r>
      <w:r w:rsidR="005F22EB">
        <w:rPr>
          <w:rFonts w:cs="Calibri (Body)"/>
          <w:szCs w:val="20"/>
        </w:rPr>
        <w:t>goods.</w:t>
      </w:r>
    </w:p>
    <w:p w14:paraId="3BB024C3" w14:textId="2BCB84EC" w:rsidR="00962BA8" w:rsidRDefault="00962BA8" w:rsidP="00962BA8">
      <w:pPr>
        <w:pStyle w:val="Heading2"/>
      </w:pPr>
      <w:r>
        <w:t>IT Intern</w:t>
      </w:r>
    </w:p>
    <w:p w14:paraId="6F7F25B4" w14:textId="5C5182B8" w:rsidR="00962BA8" w:rsidRPr="003A7C40" w:rsidRDefault="00962BA8" w:rsidP="00962BA8">
      <w:pPr>
        <w:pStyle w:val="Heading3"/>
      </w:pPr>
      <w:r>
        <w:t>Heritage-Crystal Clean</w:t>
      </w:r>
      <w:r w:rsidRPr="003A7C40">
        <w:t xml:space="preserve"> </w:t>
      </w:r>
      <w:r w:rsidRPr="003A7C40">
        <w:tab/>
      </w:r>
      <w:r>
        <w:t>May 2018 – August 2018</w:t>
      </w:r>
    </w:p>
    <w:p w14:paraId="7BD65490" w14:textId="33DC47C7" w:rsidR="00962BA8" w:rsidRDefault="00962BA8" w:rsidP="00962BA8">
      <w:pPr>
        <w:pStyle w:val="ListParagraph"/>
        <w:numPr>
          <w:ilvl w:val="0"/>
          <w:numId w:val="2"/>
        </w:numPr>
        <w:ind w:right="720"/>
        <w:rPr>
          <w:rFonts w:cs="Calibri (Body)"/>
          <w:szCs w:val="20"/>
        </w:rPr>
      </w:pPr>
      <w:r>
        <w:rPr>
          <w:rFonts w:cs="Calibri (Body)"/>
          <w:szCs w:val="20"/>
        </w:rPr>
        <w:t xml:space="preserve">Contributed to </w:t>
      </w:r>
      <w:r w:rsidR="00474FB5">
        <w:rPr>
          <w:rFonts w:cs="Calibri (Body)"/>
          <w:szCs w:val="20"/>
        </w:rPr>
        <w:t>team-based</w:t>
      </w:r>
      <w:r>
        <w:rPr>
          <w:rFonts w:cs="Calibri (Body)"/>
          <w:szCs w:val="20"/>
        </w:rPr>
        <w:t xml:space="preserve"> IT projects, performing assessments and management </w:t>
      </w:r>
      <w:proofErr w:type="gramStart"/>
      <w:r>
        <w:rPr>
          <w:rFonts w:cs="Calibri (Body)"/>
          <w:szCs w:val="20"/>
        </w:rPr>
        <w:t>services</w:t>
      </w:r>
      <w:proofErr w:type="gramEnd"/>
    </w:p>
    <w:p w14:paraId="687700FC" w14:textId="234E4CFB" w:rsidR="00962BA8" w:rsidRDefault="00962BA8" w:rsidP="00962BA8">
      <w:pPr>
        <w:pStyle w:val="ListParagraph"/>
        <w:numPr>
          <w:ilvl w:val="0"/>
          <w:numId w:val="2"/>
        </w:numPr>
        <w:ind w:right="720"/>
        <w:rPr>
          <w:rFonts w:cs="Calibri (Body)"/>
          <w:szCs w:val="20"/>
        </w:rPr>
      </w:pPr>
      <w:r>
        <w:rPr>
          <w:rFonts w:cs="Calibri (Body)"/>
          <w:szCs w:val="20"/>
        </w:rPr>
        <w:t xml:space="preserve">Designed, edited, and created a series of professional training videos for </w:t>
      </w:r>
      <w:r w:rsidR="00474FB5">
        <w:rPr>
          <w:rFonts w:cs="Calibri (Body)"/>
          <w:szCs w:val="20"/>
        </w:rPr>
        <w:t>applications.</w:t>
      </w:r>
    </w:p>
    <w:p w14:paraId="3C7D48A4" w14:textId="1E4C82EB" w:rsidR="00962BA8" w:rsidRDefault="00962BA8" w:rsidP="00962BA8">
      <w:pPr>
        <w:pStyle w:val="ListParagraph"/>
        <w:numPr>
          <w:ilvl w:val="0"/>
          <w:numId w:val="2"/>
        </w:numPr>
        <w:ind w:right="720"/>
        <w:rPr>
          <w:rFonts w:cs="Calibri (Body)"/>
          <w:szCs w:val="20"/>
        </w:rPr>
      </w:pPr>
      <w:r>
        <w:rPr>
          <w:rFonts w:cs="Calibri (Body)"/>
          <w:szCs w:val="20"/>
        </w:rPr>
        <w:t>Wrote script, recorded video and audio and editing media.</w:t>
      </w:r>
    </w:p>
    <w:p w14:paraId="386DBA4F" w14:textId="26F67E26" w:rsidR="00962BA8" w:rsidRDefault="005F22EB" w:rsidP="00962BA8">
      <w:pPr>
        <w:pStyle w:val="ListParagraph"/>
        <w:numPr>
          <w:ilvl w:val="0"/>
          <w:numId w:val="2"/>
        </w:numPr>
        <w:ind w:right="720"/>
        <w:rPr>
          <w:rFonts w:cs="Calibri (Body)"/>
          <w:szCs w:val="20"/>
        </w:rPr>
      </w:pPr>
      <w:r>
        <w:rPr>
          <w:rFonts w:cs="Calibri (Body)"/>
          <w:szCs w:val="20"/>
        </w:rPr>
        <w:t>Restocked office supplies and performed light office duties to support staff and team members.</w:t>
      </w:r>
    </w:p>
    <w:p w14:paraId="64913EB7" w14:textId="241D3423" w:rsidR="00962BA8" w:rsidRDefault="005F22EB" w:rsidP="00962BA8">
      <w:pPr>
        <w:pStyle w:val="ListParagraph"/>
        <w:numPr>
          <w:ilvl w:val="0"/>
          <w:numId w:val="2"/>
        </w:numPr>
        <w:ind w:right="720"/>
        <w:rPr>
          <w:rFonts w:cs="Calibri (Body)"/>
          <w:szCs w:val="20"/>
        </w:rPr>
      </w:pPr>
      <w:r>
        <w:rPr>
          <w:rFonts w:cs="Calibri (Body)"/>
          <w:szCs w:val="20"/>
        </w:rPr>
        <w:t xml:space="preserve">Coordinated shipping efforts for media to multiple </w:t>
      </w:r>
      <w:r w:rsidR="00474FB5">
        <w:rPr>
          <w:rFonts w:cs="Calibri (Body)"/>
          <w:szCs w:val="20"/>
        </w:rPr>
        <w:t>sources.</w:t>
      </w:r>
      <w:r>
        <w:rPr>
          <w:rFonts w:cs="Calibri (Body)"/>
          <w:szCs w:val="20"/>
        </w:rPr>
        <w:t xml:space="preserve"> </w:t>
      </w:r>
    </w:p>
    <w:sectPr w:rsidR="00962BA8" w:rsidSect="005F2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60331" w14:textId="77777777" w:rsidR="00773125" w:rsidRDefault="00773125" w:rsidP="00CE6F6F">
      <w:pPr>
        <w:spacing w:after="0" w:line="240" w:lineRule="auto"/>
      </w:pPr>
      <w:r>
        <w:separator/>
      </w:r>
    </w:p>
  </w:endnote>
  <w:endnote w:type="continuationSeparator" w:id="0">
    <w:p w14:paraId="3E325CA4" w14:textId="77777777" w:rsidR="00773125" w:rsidRDefault="00773125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2EC11" w14:textId="77777777" w:rsidR="00773125" w:rsidRDefault="00773125" w:rsidP="00CE6F6F">
      <w:pPr>
        <w:spacing w:after="0" w:line="240" w:lineRule="auto"/>
      </w:pPr>
      <w:r>
        <w:separator/>
      </w:r>
    </w:p>
  </w:footnote>
  <w:footnote w:type="continuationSeparator" w:id="0">
    <w:p w14:paraId="2FE50554" w14:textId="77777777" w:rsidR="00773125" w:rsidRDefault="00773125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2BB4"/>
    <w:multiLevelType w:val="hybridMultilevel"/>
    <w:tmpl w:val="B784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64DF9"/>
    <w:multiLevelType w:val="hybridMultilevel"/>
    <w:tmpl w:val="5C023B5C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" w15:restartNumberingAfterBreak="0">
    <w:nsid w:val="5EE36391"/>
    <w:multiLevelType w:val="hybridMultilevel"/>
    <w:tmpl w:val="DD00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84EF3"/>
    <w:multiLevelType w:val="hybridMultilevel"/>
    <w:tmpl w:val="2964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93894">
    <w:abstractNumId w:val="2"/>
  </w:num>
  <w:num w:numId="2" w16cid:durableId="731125777">
    <w:abstractNumId w:val="3"/>
  </w:num>
  <w:num w:numId="3" w16cid:durableId="1341155765">
    <w:abstractNumId w:val="0"/>
  </w:num>
  <w:num w:numId="4" w16cid:durableId="191072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0D"/>
    <w:rsid w:val="0000077C"/>
    <w:rsid w:val="00000898"/>
    <w:rsid w:val="000C6A40"/>
    <w:rsid w:val="000E1FF7"/>
    <w:rsid w:val="000E5F0C"/>
    <w:rsid w:val="000F35FA"/>
    <w:rsid w:val="000F688A"/>
    <w:rsid w:val="00102F66"/>
    <w:rsid w:val="00103499"/>
    <w:rsid w:val="001751B4"/>
    <w:rsid w:val="0018378C"/>
    <w:rsid w:val="001E103F"/>
    <w:rsid w:val="00267A26"/>
    <w:rsid w:val="00292A40"/>
    <w:rsid w:val="003034D6"/>
    <w:rsid w:val="0039249A"/>
    <w:rsid w:val="003A7C40"/>
    <w:rsid w:val="00422B01"/>
    <w:rsid w:val="00474FB5"/>
    <w:rsid w:val="00484AA7"/>
    <w:rsid w:val="004B1DB6"/>
    <w:rsid w:val="004C4C0E"/>
    <w:rsid w:val="004C59B8"/>
    <w:rsid w:val="004E4B08"/>
    <w:rsid w:val="004F2D41"/>
    <w:rsid w:val="00530CE5"/>
    <w:rsid w:val="00570F02"/>
    <w:rsid w:val="00596FCF"/>
    <w:rsid w:val="005A4222"/>
    <w:rsid w:val="005B4219"/>
    <w:rsid w:val="005D34BA"/>
    <w:rsid w:val="005D6666"/>
    <w:rsid w:val="005F22EB"/>
    <w:rsid w:val="005F60DF"/>
    <w:rsid w:val="005F68BD"/>
    <w:rsid w:val="00601DB4"/>
    <w:rsid w:val="0061718A"/>
    <w:rsid w:val="00675DE5"/>
    <w:rsid w:val="0069504D"/>
    <w:rsid w:val="006A5D9A"/>
    <w:rsid w:val="006B48F5"/>
    <w:rsid w:val="00703713"/>
    <w:rsid w:val="00710C03"/>
    <w:rsid w:val="00724622"/>
    <w:rsid w:val="00753A11"/>
    <w:rsid w:val="00773125"/>
    <w:rsid w:val="0077318A"/>
    <w:rsid w:val="007823C6"/>
    <w:rsid w:val="00802339"/>
    <w:rsid w:val="00802B08"/>
    <w:rsid w:val="0081066F"/>
    <w:rsid w:val="0082628B"/>
    <w:rsid w:val="00837DC0"/>
    <w:rsid w:val="008517B9"/>
    <w:rsid w:val="008815FF"/>
    <w:rsid w:val="00921415"/>
    <w:rsid w:val="009369F4"/>
    <w:rsid w:val="00962BA8"/>
    <w:rsid w:val="009649FD"/>
    <w:rsid w:val="00972FA9"/>
    <w:rsid w:val="00982753"/>
    <w:rsid w:val="009C6DF4"/>
    <w:rsid w:val="009D24D8"/>
    <w:rsid w:val="009E0E86"/>
    <w:rsid w:val="009F0F86"/>
    <w:rsid w:val="00A006E5"/>
    <w:rsid w:val="00A032A2"/>
    <w:rsid w:val="00A13526"/>
    <w:rsid w:val="00A43D4C"/>
    <w:rsid w:val="00A51153"/>
    <w:rsid w:val="00A872FF"/>
    <w:rsid w:val="00A913E9"/>
    <w:rsid w:val="00AD7273"/>
    <w:rsid w:val="00B22086"/>
    <w:rsid w:val="00B74B30"/>
    <w:rsid w:val="00B8662E"/>
    <w:rsid w:val="00B96D8D"/>
    <w:rsid w:val="00BA7812"/>
    <w:rsid w:val="00BC71C3"/>
    <w:rsid w:val="00BF7E58"/>
    <w:rsid w:val="00C506E0"/>
    <w:rsid w:val="00C8719E"/>
    <w:rsid w:val="00CE6F6F"/>
    <w:rsid w:val="00CF543E"/>
    <w:rsid w:val="00D74BEC"/>
    <w:rsid w:val="00D80E89"/>
    <w:rsid w:val="00DA0E61"/>
    <w:rsid w:val="00DF69E1"/>
    <w:rsid w:val="00E0522A"/>
    <w:rsid w:val="00E10F93"/>
    <w:rsid w:val="00E11CDF"/>
    <w:rsid w:val="00E20FF3"/>
    <w:rsid w:val="00E301DF"/>
    <w:rsid w:val="00E966AA"/>
    <w:rsid w:val="00F02BD2"/>
    <w:rsid w:val="00F55B0D"/>
    <w:rsid w:val="00F65859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326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F55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B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F55B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972FA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DB6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mdevita.github.io/Final_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thomasdevita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cificConstruction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93C7ECFA7645F1AFA8B92C2D4EB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93F13-CA0A-4499-B20A-6D4F3C6DCFF2}"/>
      </w:docPartPr>
      <w:docPartBody>
        <w:p w:rsidR="00905F47" w:rsidRDefault="00000000">
          <w:pPr>
            <w:pStyle w:val="E293C7ECFA7645F1AFA8B92C2D4EB239"/>
          </w:pPr>
          <w:r w:rsidRPr="00103499">
            <w:t>EXPERIENCE</w:t>
          </w:r>
        </w:p>
      </w:docPartBody>
    </w:docPart>
    <w:docPart>
      <w:docPartPr>
        <w:name w:val="5C0309938EFF4987807663606CB08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470D7-800D-493F-9E5F-4E6B22959D77}"/>
      </w:docPartPr>
      <w:docPartBody>
        <w:p w:rsidR="00F42B17" w:rsidRDefault="00905F47" w:rsidP="00905F47">
          <w:pPr>
            <w:pStyle w:val="5C0309938EFF4987807663606CB085E0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13"/>
    <w:rsid w:val="00036113"/>
    <w:rsid w:val="00182DD4"/>
    <w:rsid w:val="0074567D"/>
    <w:rsid w:val="00905F47"/>
    <w:rsid w:val="009763F7"/>
    <w:rsid w:val="00B134F0"/>
    <w:rsid w:val="00F4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0309938EFF4987807663606CB085E0">
    <w:name w:val="5C0309938EFF4987807663606CB085E0"/>
    <w:rsid w:val="00905F47"/>
  </w:style>
  <w:style w:type="paragraph" w:customStyle="1" w:styleId="E293C7ECFA7645F1AFA8B92C2D4EB239">
    <w:name w:val="E293C7ECFA7645F1AFA8B92C2D4EB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</Template>
  <TotalTime>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2023-05-31T23:11:00Z</dcterms:created>
  <dcterms:modified xsi:type="dcterms:W3CDTF">2023-06-07T22:45:00Z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